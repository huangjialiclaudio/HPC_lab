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1939D" w14:textId="4BB0D4C8" w:rsidR="00D453AA" w:rsidRDefault="00CB20AE" w:rsidP="00CB20AE">
      <w:pPr>
        <w:pStyle w:val="Heading1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F3DEB" wp14:editId="035E1869">
                <wp:simplePos x="0" y="0"/>
                <wp:positionH relativeFrom="column">
                  <wp:posOffset>-12032</wp:posOffset>
                </wp:positionH>
                <wp:positionV relativeFrom="paragraph">
                  <wp:posOffset>1022684</wp:posOffset>
                </wp:positionV>
                <wp:extent cx="5955632" cy="7230979"/>
                <wp:effectExtent l="0" t="0" r="1270" b="0"/>
                <wp:wrapNone/>
                <wp:docPr id="15391338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632" cy="723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1712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OPENMP DISPLAY ENVIRONMENT BEGIN</w:t>
                            </w:r>
                          </w:p>
                          <w:p w14:paraId="71C4CECD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_OPENMP = '201511'</w:t>
                            </w:r>
                          </w:p>
                          <w:p w14:paraId="263E7055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OMP_DYNAMIC = 'FALSE'</w:t>
                            </w:r>
                          </w:p>
                          <w:p w14:paraId="446828E6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OMP_NESTED = 'TRUE'</w:t>
                            </w:r>
                          </w:p>
                          <w:p w14:paraId="6AF5C5FC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OMP_NUM_THREADS = '10'</w:t>
                            </w:r>
                          </w:p>
                          <w:p w14:paraId="71B94ADB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OMP_SCHEDULE = 'STATIC'</w:t>
                            </w:r>
                          </w:p>
                          <w:p w14:paraId="6C79AC91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OMP_PROC_BIND = 'SPREAD'</w:t>
                            </w:r>
                          </w:p>
                          <w:p w14:paraId="12DE1E01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OMP_PLACES = '{0:10}'</w:t>
                            </w:r>
                          </w:p>
                          <w:p w14:paraId="6E31D26B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OMP_STACKSIZE = ‘16777216'</w:t>
                            </w:r>
                          </w:p>
                          <w:p w14:paraId="08624CB5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OMP_WAIT_POLICY = 'PASSIVE'</w:t>
                            </w:r>
                          </w:p>
                          <w:p w14:paraId="3E257C91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OMP_THREAD_LIMIT = '4294967295'</w:t>
                            </w:r>
                          </w:p>
                          <w:p w14:paraId="3F28A516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OMP_MAX_ACTIVE_LEVELS = '255'</w:t>
                            </w:r>
                          </w:p>
                          <w:p w14:paraId="155211BD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OMP_CANCELLATION = 'TRUE'</w:t>
                            </w:r>
                          </w:p>
                          <w:p w14:paraId="087F43D9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OMP_DEFAULT_DEVICE = '0'</w:t>
                            </w:r>
                          </w:p>
                          <w:p w14:paraId="155A9A8D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OMP_MAX_TASK_PRIORITY = '0'</w:t>
                            </w:r>
                          </w:p>
                          <w:p w14:paraId="4FE7C7F9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OMP_DISPLAY_AFFINITY = 'FALSE'</w:t>
                            </w:r>
                          </w:p>
                          <w:p w14:paraId="09EF7081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OMP_AFFINITY_FORMAT = 'level %L thread %</w:t>
                            </w:r>
                            <w:proofErr w:type="spellStart"/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affinity %A'</w:t>
                            </w:r>
                          </w:p>
                          <w:p w14:paraId="41BBBE8F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OMP_ALLOCATOR = '</w:t>
                            </w:r>
                            <w:proofErr w:type="spellStart"/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omp_default_mem_alloc</w:t>
                            </w:r>
                            <w:proofErr w:type="spellEnd"/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</w:p>
                          <w:p w14:paraId="5A8A488B" w14:textId="77777777" w:rsidR="00D453AA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OMP_TARGET_OFFLOAD = 'DEFAULT'</w:t>
                            </w:r>
                          </w:p>
                          <w:p w14:paraId="69DBA493" w14:textId="060DD91C" w:rsidR="00CB20AE" w:rsidRPr="00D453AA" w:rsidRDefault="00D453AA" w:rsidP="00D453AA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3A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OPENMP DISPLAY ENVIRONMENT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F3D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95pt;margin-top:80.55pt;width:468.95pt;height:5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" fillcolor="white [3201]" stroked="f" strokeweight=".5pt">
                <v:textbox>
                  <w:txbxContent>
                    <w:p w14:paraId="061F1712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OPENMP DISPLAY ENVIRONMENT BEGIN</w:t>
                      </w:r>
                    </w:p>
                    <w:p w14:paraId="71C4CECD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_OPENMP = '201511'</w:t>
                      </w:r>
                    </w:p>
                    <w:p w14:paraId="263E7055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OMP_DYNAMIC = 'FALSE'</w:t>
                      </w:r>
                    </w:p>
                    <w:p w14:paraId="446828E6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OMP_NESTED = 'TRUE'</w:t>
                      </w:r>
                    </w:p>
                    <w:p w14:paraId="6AF5C5FC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OMP_NUM_THREADS = '10'</w:t>
                      </w:r>
                    </w:p>
                    <w:p w14:paraId="71B94ADB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OMP_SCHEDULE = 'STATIC'</w:t>
                      </w:r>
                    </w:p>
                    <w:p w14:paraId="6C79AC91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OMP_PROC_BIND = 'SPREAD'</w:t>
                      </w:r>
                    </w:p>
                    <w:p w14:paraId="12DE1E01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OMP_PLACES = '{0:10}'</w:t>
                      </w:r>
                    </w:p>
                    <w:p w14:paraId="6E31D26B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OMP_STACKSIZE = ‘16777216'</w:t>
                      </w:r>
                    </w:p>
                    <w:p w14:paraId="08624CB5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OMP_WAIT_POLICY = 'PASSIVE'</w:t>
                      </w:r>
                    </w:p>
                    <w:p w14:paraId="3E257C91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OMP_THREAD_LIMIT = '4294967295'</w:t>
                      </w:r>
                    </w:p>
                    <w:p w14:paraId="3F28A516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OMP_MAX_ACTIVE_LEVELS = '255'</w:t>
                      </w:r>
                    </w:p>
                    <w:p w14:paraId="155211BD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OMP_CANCELLATION = 'TRUE'</w:t>
                      </w:r>
                    </w:p>
                    <w:p w14:paraId="087F43D9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OMP_DEFAULT_DEVICE = '0'</w:t>
                      </w:r>
                    </w:p>
                    <w:p w14:paraId="155A9A8D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OMP_MAX_TASK_PRIORITY = '0'</w:t>
                      </w:r>
                    </w:p>
                    <w:p w14:paraId="4FE7C7F9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OMP_DISPLAY_AFFINITY = 'FALSE'</w:t>
                      </w:r>
                    </w:p>
                    <w:p w14:paraId="09EF7081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OMP_AFFINITY_FORMAT = 'level %L thread %</w:t>
                      </w:r>
                      <w:proofErr w:type="spellStart"/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affinity %A'</w:t>
                      </w:r>
                    </w:p>
                    <w:p w14:paraId="41BBBE8F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OMP_ALLOCATOR = '</w:t>
                      </w:r>
                      <w:proofErr w:type="spellStart"/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omp_default_mem_alloc</w:t>
                      </w:r>
                      <w:proofErr w:type="spellEnd"/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</w:p>
                    <w:p w14:paraId="5A8A488B" w14:textId="77777777" w:rsidR="00D453AA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OMP_TARGET_OFFLOAD = 'DEFAULT'</w:t>
                      </w:r>
                    </w:p>
                    <w:p w14:paraId="69DBA493" w14:textId="060DD91C" w:rsidR="00CB20AE" w:rsidRPr="00D453AA" w:rsidRDefault="00D453AA" w:rsidP="00D453AA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53A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OPENMP DISPLAY ENVIRONMENT END</w:t>
                      </w:r>
                    </w:p>
                  </w:txbxContent>
                </v:textbox>
              </v:shape>
            </w:pict>
          </mc:Fallback>
        </mc:AlternateContent>
      </w:r>
      <w:r w:rsidR="00D453AA" w:rsidRPr="00D453AA">
        <w:t xml:space="preserve"> </w:t>
      </w:r>
      <w:r w:rsidR="00D453AA" w:rsidRPr="00D453AA">
        <w:rPr>
          <w:lang w:eastAsia="zh-CN"/>
        </w:rPr>
        <w:t>Environment Setup</w:t>
      </w:r>
    </w:p>
    <w:p w14:paraId="4E18457D" w14:textId="77777777" w:rsidR="00D453AA" w:rsidRDefault="00D453AA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  <w:lang w:eastAsia="zh-CN"/>
        </w:rPr>
      </w:pPr>
      <w:r>
        <w:rPr>
          <w:lang w:eastAsia="zh-CN"/>
        </w:rPr>
        <w:br w:type="page"/>
      </w:r>
    </w:p>
    <w:p w14:paraId="7427AD97" w14:textId="6ECCA592" w:rsidR="00F86A70" w:rsidRPr="00CB20AE" w:rsidRDefault="00D453AA" w:rsidP="00CB20AE">
      <w:pPr>
        <w:pStyle w:val="Heading1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3771B" wp14:editId="60A8DC6F">
                <wp:simplePos x="0" y="0"/>
                <wp:positionH relativeFrom="column">
                  <wp:posOffset>-12032</wp:posOffset>
                </wp:positionH>
                <wp:positionV relativeFrom="paragraph">
                  <wp:posOffset>818147</wp:posOffset>
                </wp:positionV>
                <wp:extent cx="5955632" cy="7615990"/>
                <wp:effectExtent l="0" t="0" r="13970" b="17145"/>
                <wp:wrapNone/>
                <wp:docPr id="2126482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632" cy="761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2B2F6" w14:textId="77777777" w:rsidR="00D453AA" w:rsidRPr="00D453AA" w:rsidRDefault="00D453AA" w:rsidP="00D453AA">
                            <w:r w:rsidRPr="00D453AA">
                              <w:t xml:space="preserve">Sorting 100000000 elements of type int (381.000000 </w:t>
                            </w:r>
                            <w:proofErr w:type="gramStart"/>
                            <w:r w:rsidRPr="00D453AA">
                              <w:t>MiB)...</w:t>
                            </w:r>
                            <w:proofErr w:type="gramEnd"/>
                          </w:p>
                          <w:p w14:paraId="1E985EE3" w14:textId="77777777" w:rsidR="00D453AA" w:rsidRPr="00D453AA" w:rsidRDefault="00D453AA" w:rsidP="00D453AA">
                            <w:r w:rsidRPr="00D453AA">
                              <w:t xml:space="preserve">done, took 9.713000 sec of serial </w:t>
                            </w:r>
                          </w:p>
                          <w:p w14:paraId="567CE3EF" w14:textId="77777777" w:rsidR="00D453AA" w:rsidRPr="00D453AA" w:rsidRDefault="00D453AA" w:rsidP="00D453AA">
                            <w:r w:rsidRPr="00D453AA">
                              <w:t>Verification... successful.</w:t>
                            </w:r>
                          </w:p>
                          <w:p w14:paraId="10412DE1" w14:textId="77777777" w:rsidR="00D453AA" w:rsidRPr="00D453AA" w:rsidRDefault="00D453AA" w:rsidP="00D453AA">
                            <w:r w:rsidRPr="00D453AA">
                              <w:t xml:space="preserve">done, took 1.935000 sec of </w:t>
                            </w:r>
                            <w:proofErr w:type="spellStart"/>
                            <w:r w:rsidRPr="00D453AA">
                              <w:t>parrallel</w:t>
                            </w:r>
                            <w:proofErr w:type="spellEnd"/>
                            <w:r w:rsidRPr="00D453AA">
                              <w:t>.</w:t>
                            </w:r>
                          </w:p>
                          <w:p w14:paraId="2843D918" w14:textId="2F89D35A" w:rsidR="00D453AA" w:rsidRDefault="00D453AA" w:rsidP="00D453AA">
                            <w:r w:rsidRPr="00D453AA">
                              <w:t>Verification... successful.</w:t>
                            </w:r>
                          </w:p>
                          <w:p w14:paraId="2AA9F1AE" w14:textId="77777777" w:rsidR="00D453AA" w:rsidRDefault="00D453AA" w:rsidP="00D453AA"/>
                          <w:p w14:paraId="50C60638" w14:textId="77777777" w:rsidR="00D453AA" w:rsidRDefault="00D453AA" w:rsidP="00D453AA"/>
                          <w:p w14:paraId="49445385" w14:textId="77777777" w:rsidR="00D453AA" w:rsidRPr="00874EA3" w:rsidRDefault="00D453AA" w:rsidP="00874EA3">
                            <w:pPr>
                              <w:rPr>
                                <w:lang w:val="en-CN"/>
                              </w:rPr>
                            </w:pPr>
                            <w:r w:rsidRPr="00874EA3">
                              <w:rPr>
                                <w:lang w:val="en-CN"/>
                              </w:rPr>
                              <w:t>Because of the iteration of recursion is unknown, so we used the omp task method for parallelization.</w:t>
                            </w:r>
                          </w:p>
                          <w:p w14:paraId="5D44E4D0" w14:textId="77777777" w:rsidR="00D453AA" w:rsidRPr="00874EA3" w:rsidRDefault="00D453AA" w:rsidP="00874EA3">
                            <w:pPr>
                              <w:rPr>
                                <w:lang w:val="en-CN"/>
                              </w:rPr>
                            </w:pPr>
                            <w:r w:rsidRPr="00874EA3">
                              <w:rPr>
                                <w:lang w:val="en-CN"/>
                              </w:rPr>
                              <w:t>Use depth limited mechanism to prevent too much task generated to block threads.</w:t>
                            </w:r>
                          </w:p>
                          <w:p w14:paraId="370AF50D" w14:textId="77777777" w:rsidR="00D453AA" w:rsidRPr="00874EA3" w:rsidRDefault="00D453AA" w:rsidP="00874EA3">
                            <w:pPr>
                              <w:rPr>
                                <w:lang w:val="en-CN"/>
                              </w:rPr>
                            </w:pPr>
                            <w:r w:rsidRPr="00874EA3">
                              <w:rPr>
                                <w:lang w:val="en-CN"/>
                              </w:rPr>
                              <w:t>When the array size &lt;= 800, it is more efficient sort by serial, so we used the cutoff mechanism to get better. performance.</w:t>
                            </w:r>
                          </w:p>
                          <w:p w14:paraId="3A67C65F" w14:textId="77777777" w:rsidR="00D453AA" w:rsidRPr="00874EA3" w:rsidRDefault="00D453AA" w:rsidP="00874EA3">
                            <w:pPr>
                              <w:rPr>
                                <w:lang w:val="en-CN"/>
                              </w:rPr>
                            </w:pPr>
                            <w:r w:rsidRPr="00874EA3">
                              <w:rPr>
                                <w:lang w:val="en-CN"/>
                              </w:rPr>
                              <w:t>Use omp_get_max_threads() function to get threads dynamically so that it can perform well in different computer.</w:t>
                            </w:r>
                          </w:p>
                          <w:p w14:paraId="3A31EB66" w14:textId="77777777" w:rsidR="00D453AA" w:rsidRPr="00874EA3" w:rsidRDefault="00D453AA" w:rsidP="00874EA3">
                            <w:pPr>
                              <w:rPr>
                                <w:lang w:val="en-CN"/>
                              </w:rPr>
                            </w:pPr>
                            <w:r w:rsidRPr="00874EA3">
                              <w:rPr>
                                <w:lang w:val="en-CN"/>
                              </w:rPr>
                              <w:t>In the merge sort algorithm, the scale of each recursion is similar, so we set schedule to static to avoid unnecessary operate.</w:t>
                            </w:r>
                          </w:p>
                          <w:p w14:paraId="33C7F7A4" w14:textId="28208D6F" w:rsidR="00D453AA" w:rsidRPr="00874EA3" w:rsidRDefault="00D453AA" w:rsidP="00874EA3">
                            <w:pPr>
                              <w:rPr>
                                <w:lang w:val="en-CN"/>
                              </w:rPr>
                            </w:pPr>
                            <w:r w:rsidRPr="00874EA3">
                              <w:rPr>
                                <w:lang w:val="en-CN"/>
                              </w:rPr>
                              <w:t>Setting the stack size to 16M prevents the stack from running out of space.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3771B" id="Text Box 2" o:spid="_x0000_s1027" type="#_x0000_t202" style="position:absolute;margin-left:-.95pt;margin-top:64.4pt;width:468.95pt;height:59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" fillcolor="white [3201]" strokeweight=".5pt">
                <v:textbox>
                  <w:txbxContent>
                    <w:p w14:paraId="4C02B2F6" w14:textId="77777777" w:rsidR="00D453AA" w:rsidRPr="00D453AA" w:rsidRDefault="00D453AA" w:rsidP="00D453AA">
                      <w:r w:rsidRPr="00D453AA">
                        <w:t xml:space="preserve">Sorting 100000000 elements of type int (381.000000 </w:t>
                      </w:r>
                      <w:proofErr w:type="gramStart"/>
                      <w:r w:rsidRPr="00D453AA">
                        <w:t>MiB)...</w:t>
                      </w:r>
                      <w:proofErr w:type="gramEnd"/>
                    </w:p>
                    <w:p w14:paraId="1E985EE3" w14:textId="77777777" w:rsidR="00D453AA" w:rsidRPr="00D453AA" w:rsidRDefault="00D453AA" w:rsidP="00D453AA">
                      <w:r w:rsidRPr="00D453AA">
                        <w:t xml:space="preserve">done, took 9.713000 sec of serial </w:t>
                      </w:r>
                    </w:p>
                    <w:p w14:paraId="567CE3EF" w14:textId="77777777" w:rsidR="00D453AA" w:rsidRPr="00D453AA" w:rsidRDefault="00D453AA" w:rsidP="00D453AA">
                      <w:r w:rsidRPr="00D453AA">
                        <w:t>Verification... successful.</w:t>
                      </w:r>
                    </w:p>
                    <w:p w14:paraId="10412DE1" w14:textId="77777777" w:rsidR="00D453AA" w:rsidRPr="00D453AA" w:rsidRDefault="00D453AA" w:rsidP="00D453AA">
                      <w:r w:rsidRPr="00D453AA">
                        <w:t xml:space="preserve">done, took 1.935000 sec of </w:t>
                      </w:r>
                      <w:proofErr w:type="spellStart"/>
                      <w:r w:rsidRPr="00D453AA">
                        <w:t>parrallel</w:t>
                      </w:r>
                      <w:proofErr w:type="spellEnd"/>
                      <w:r w:rsidRPr="00D453AA">
                        <w:t>.</w:t>
                      </w:r>
                    </w:p>
                    <w:p w14:paraId="2843D918" w14:textId="2F89D35A" w:rsidR="00D453AA" w:rsidRDefault="00D453AA" w:rsidP="00D453AA">
                      <w:r w:rsidRPr="00D453AA">
                        <w:t>Verification... successful.</w:t>
                      </w:r>
                    </w:p>
                    <w:p w14:paraId="2AA9F1AE" w14:textId="77777777" w:rsidR="00D453AA" w:rsidRDefault="00D453AA" w:rsidP="00D453AA"/>
                    <w:p w14:paraId="50C60638" w14:textId="77777777" w:rsidR="00D453AA" w:rsidRDefault="00D453AA" w:rsidP="00D453AA"/>
                    <w:p w14:paraId="49445385" w14:textId="77777777" w:rsidR="00D453AA" w:rsidRPr="00874EA3" w:rsidRDefault="00D453AA" w:rsidP="00874EA3">
                      <w:pPr>
                        <w:rPr>
                          <w:lang w:val="en-CN"/>
                        </w:rPr>
                      </w:pPr>
                      <w:r w:rsidRPr="00874EA3">
                        <w:rPr>
                          <w:lang w:val="en-CN"/>
                        </w:rPr>
                        <w:t>Because of the iteration of recursion is unknown, so we used the omp task method for parallelization.</w:t>
                      </w:r>
                    </w:p>
                    <w:p w14:paraId="5D44E4D0" w14:textId="77777777" w:rsidR="00D453AA" w:rsidRPr="00874EA3" w:rsidRDefault="00D453AA" w:rsidP="00874EA3">
                      <w:pPr>
                        <w:rPr>
                          <w:lang w:val="en-CN"/>
                        </w:rPr>
                      </w:pPr>
                      <w:r w:rsidRPr="00874EA3">
                        <w:rPr>
                          <w:lang w:val="en-CN"/>
                        </w:rPr>
                        <w:t>Use depth limited mechanism to prevent too much task generated to block threads.</w:t>
                      </w:r>
                    </w:p>
                    <w:p w14:paraId="370AF50D" w14:textId="77777777" w:rsidR="00D453AA" w:rsidRPr="00874EA3" w:rsidRDefault="00D453AA" w:rsidP="00874EA3">
                      <w:pPr>
                        <w:rPr>
                          <w:lang w:val="en-CN"/>
                        </w:rPr>
                      </w:pPr>
                      <w:r w:rsidRPr="00874EA3">
                        <w:rPr>
                          <w:lang w:val="en-CN"/>
                        </w:rPr>
                        <w:t>When the array size &lt;= 800, it is more efficient sort by serial, so we used the cutoff mechanism to get better. performance.</w:t>
                      </w:r>
                    </w:p>
                    <w:p w14:paraId="3A67C65F" w14:textId="77777777" w:rsidR="00D453AA" w:rsidRPr="00874EA3" w:rsidRDefault="00D453AA" w:rsidP="00874EA3">
                      <w:pPr>
                        <w:rPr>
                          <w:lang w:val="en-CN"/>
                        </w:rPr>
                      </w:pPr>
                      <w:r w:rsidRPr="00874EA3">
                        <w:rPr>
                          <w:lang w:val="en-CN"/>
                        </w:rPr>
                        <w:t>Use omp_get_max_threads() function to get threads dynamically so that it can perform well in different computer.</w:t>
                      </w:r>
                    </w:p>
                    <w:p w14:paraId="3A31EB66" w14:textId="77777777" w:rsidR="00D453AA" w:rsidRPr="00874EA3" w:rsidRDefault="00D453AA" w:rsidP="00874EA3">
                      <w:pPr>
                        <w:rPr>
                          <w:lang w:val="en-CN"/>
                        </w:rPr>
                      </w:pPr>
                      <w:r w:rsidRPr="00874EA3">
                        <w:rPr>
                          <w:lang w:val="en-CN"/>
                        </w:rPr>
                        <w:t>In the merge sort algorithm, the scale of each recursion is similar, so we set schedule to static to avoid unnecessary operate.</w:t>
                      </w:r>
                    </w:p>
                    <w:p w14:paraId="33C7F7A4" w14:textId="28208D6F" w:rsidR="00D453AA" w:rsidRPr="00874EA3" w:rsidRDefault="00D453AA" w:rsidP="00874EA3">
                      <w:pPr>
                        <w:rPr>
                          <w:lang w:val="en-CN"/>
                        </w:rPr>
                      </w:pPr>
                      <w:r w:rsidRPr="00874EA3">
                        <w:rPr>
                          <w:lang w:val="en-CN"/>
                        </w:rPr>
                        <w:t>Setting the stack size to 16M prevents the stack from running out of space.</w:t>
                      </w:r>
                    </w:p>
                  </w:txbxContent>
                </v:textbox>
              </v:shape>
            </w:pict>
          </mc:Fallback>
        </mc:AlternateContent>
      </w:r>
      <w:r w:rsidRPr="00D453AA">
        <w:rPr>
          <w:lang w:eastAsia="zh-CN"/>
        </w:rPr>
        <w:t>P</w:t>
      </w:r>
      <w:r>
        <w:rPr>
          <w:lang w:eastAsia="zh-CN"/>
        </w:rPr>
        <w:t>er</w:t>
      </w:r>
      <w:r w:rsidRPr="00D453AA">
        <w:rPr>
          <w:lang w:eastAsia="zh-CN"/>
        </w:rPr>
        <w:t>formance measurement</w:t>
      </w:r>
      <w:r w:rsidR="00874EA3">
        <w:rPr>
          <w:lang w:eastAsia="zh-CN"/>
        </w:rPr>
        <w:t xml:space="preserve"> </w:t>
      </w:r>
      <w:r>
        <w:rPr>
          <w:lang w:eastAsia="zh-CN"/>
        </w:rPr>
        <w:t>&amp;</w:t>
      </w:r>
      <w:r w:rsidR="00874EA3">
        <w:rPr>
          <w:lang w:eastAsia="zh-CN"/>
        </w:rPr>
        <w:t xml:space="preserve"> Explanation</w:t>
      </w:r>
    </w:p>
    <w:sectPr w:rsidR="00F86A70" w:rsidRPr="00CB20AE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8F237" w14:textId="77777777" w:rsidR="00DF6098" w:rsidRDefault="00DF6098">
      <w:r>
        <w:separator/>
      </w:r>
    </w:p>
    <w:p w14:paraId="5F40F634" w14:textId="77777777" w:rsidR="00DF6098" w:rsidRDefault="00DF6098"/>
  </w:endnote>
  <w:endnote w:type="continuationSeparator" w:id="0">
    <w:p w14:paraId="4F42E7B4" w14:textId="77777777" w:rsidR="00DF6098" w:rsidRDefault="00DF6098">
      <w:r>
        <w:continuationSeparator/>
      </w:r>
    </w:p>
    <w:p w14:paraId="54BFC546" w14:textId="77777777" w:rsidR="00DF6098" w:rsidRDefault="00DF60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08407" w14:textId="77777777" w:rsidR="00F86A7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F99B8" w14:textId="77777777" w:rsidR="00DF6098" w:rsidRDefault="00DF6098">
      <w:r>
        <w:separator/>
      </w:r>
    </w:p>
    <w:p w14:paraId="66492A5E" w14:textId="77777777" w:rsidR="00DF6098" w:rsidRDefault="00DF6098"/>
  </w:footnote>
  <w:footnote w:type="continuationSeparator" w:id="0">
    <w:p w14:paraId="1F50ACE9" w14:textId="77777777" w:rsidR="00DF6098" w:rsidRDefault="00DF6098">
      <w:r>
        <w:continuationSeparator/>
      </w:r>
    </w:p>
    <w:p w14:paraId="75061A1E" w14:textId="77777777" w:rsidR="00DF6098" w:rsidRDefault="00DF60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0F4745"/>
    <w:multiLevelType w:val="hybridMultilevel"/>
    <w:tmpl w:val="DF4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A32F3"/>
    <w:multiLevelType w:val="hybridMultilevel"/>
    <w:tmpl w:val="C7D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8502A"/>
    <w:multiLevelType w:val="hybridMultilevel"/>
    <w:tmpl w:val="4E1A91DE"/>
    <w:lvl w:ilvl="0" w:tplc="6E08B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A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EE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4F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E4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2F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47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49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A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BE0887"/>
    <w:multiLevelType w:val="hybridMultilevel"/>
    <w:tmpl w:val="911C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7802">
    <w:abstractNumId w:val="1"/>
  </w:num>
  <w:num w:numId="2" w16cid:durableId="1818959698">
    <w:abstractNumId w:val="0"/>
  </w:num>
  <w:num w:numId="3" w16cid:durableId="694580994">
    <w:abstractNumId w:val="4"/>
  </w:num>
  <w:num w:numId="4" w16cid:durableId="1120995548">
    <w:abstractNumId w:val="5"/>
  </w:num>
  <w:num w:numId="5" w16cid:durableId="1859849693">
    <w:abstractNumId w:val="6"/>
  </w:num>
  <w:num w:numId="6" w16cid:durableId="83379828">
    <w:abstractNumId w:val="3"/>
  </w:num>
  <w:num w:numId="7" w16cid:durableId="1437099220">
    <w:abstractNumId w:val="7"/>
  </w:num>
  <w:num w:numId="8" w16cid:durableId="1891922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AE"/>
    <w:rsid w:val="001D74C9"/>
    <w:rsid w:val="004E4B40"/>
    <w:rsid w:val="00874EA3"/>
    <w:rsid w:val="00CB20AE"/>
    <w:rsid w:val="00D453AA"/>
    <w:rsid w:val="00DF6098"/>
    <w:rsid w:val="00F8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11C7E"/>
  <w15:chartTrackingRefBased/>
  <w15:docId w15:val="{D7837F6C-4173-C144-9BAF-237C2E3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7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4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170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934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421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228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172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912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050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324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209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899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723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187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416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163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0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809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211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596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284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358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211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475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5629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355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809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487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086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665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221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611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917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102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017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022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2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237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050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504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852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570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io/Library/Containers/com.microsoft.Word/Data/Library/Application%20Support/Microsoft/Office/16.0/DTS/en-US%7b9953425C-5DB6-A94D-8242-3DEBCA30F482%7d/%7b01EBE101-B468-F94F-BB4A-A5250B7406E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F988A-6761-5F46-8924-3E9C4FD3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黄家励</dc:creator>
  <cp:keywords/>
  <dc:description/>
  <cp:lastModifiedBy>JIALI HUANG</cp:lastModifiedBy>
  <cp:revision>1</cp:revision>
  <dcterms:created xsi:type="dcterms:W3CDTF">2024-10-23T18:23:00Z</dcterms:created>
  <dcterms:modified xsi:type="dcterms:W3CDTF">2024-10-23T18:54:00Z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